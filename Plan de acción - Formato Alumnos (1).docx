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 xml:space="preserve">Plan de acción del proyecto </w:t>
      </w:r>
      <w:proofErr w:type="spellStart"/>
      <w:r>
        <w:rPr>
          <w:rFonts w:ascii="Ubuntu Light" w:hAnsi="Ubuntu Light"/>
        </w:rPr>
        <w:t>Capstone</w:t>
      </w:r>
      <w:proofErr w:type="spellEnd"/>
    </w:p>
    <w:p w14:paraId="4C3B67D1" w14:textId="32623F98" w:rsidR="00692571" w:rsidRDefault="0054609E" w:rsidP="00363F7D">
      <w:pPr>
        <w:pStyle w:val="Subttulo"/>
        <w:rPr>
          <w:rFonts w:ascii="Ubuntu Light" w:hAnsi="Ubuntu Light"/>
        </w:rPr>
      </w:pPr>
      <w:r>
        <w:rPr>
          <w:rFonts w:ascii="Ubuntu Light" w:hAnsi="Ubuntu Light"/>
        </w:rPr>
        <w:t>Subtitulo</w:t>
      </w: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&lt;Esta clave la proporciona el profesor&gt;</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447688FC" w14:textId="0FE5A931" w:rsidR="00B73596" w:rsidRPr="00B73596" w:rsidRDefault="00E268E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Fabian Luna Iván</w:t>
            </w:r>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67B2102E" w:rsidR="00B73596" w:rsidRPr="00B73596" w:rsidRDefault="00E268E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García Santiago Antonio</w:t>
            </w:r>
          </w:p>
        </w:tc>
      </w:tr>
      <w:tr w:rsidR="00B73596" w:rsidRPr="00B73596" w14:paraId="7442DD8C" w14:textId="77777777" w:rsidTr="00B73596">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2E131DD" w14:textId="268BC869" w:rsidR="00B73596" w:rsidRPr="00B73596" w:rsidRDefault="00E268E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López Montiel Néstor</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55E9273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&lt;Miembro 1&gt;</w:t>
            </w: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5B29BECA" w:rsidR="00B73596" w:rsidRPr="00B73596" w:rsidRDefault="00E268E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Análisis de vibraciones para predecir daños estructurales en construcciones</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2638CEC4" w14:textId="64406362" w:rsidR="00B73596" w:rsidRPr="00B73596" w:rsidRDefault="00E268E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Analizar las vibraciones en estructuras, a fin de determinar si est</w:t>
            </w:r>
            <w:r>
              <w:rPr>
                <w:rFonts w:ascii="Ubuntu Light" w:eastAsia="Times New Roman" w:hAnsi="Ubuntu Light" w:cs="Calibri"/>
                <w:color w:val="767171" w:themeColor="background2" w:themeShade="80"/>
                <w:kern w:val="0"/>
                <w:sz w:val="22"/>
                <w:szCs w:val="22"/>
                <w:lang w:eastAsia="es-MX" w:bidi="ar-SA"/>
              </w:rPr>
              <w:t>a</w:t>
            </w:r>
            <w:r>
              <w:rPr>
                <w:rFonts w:ascii="Ubuntu Light" w:eastAsia="Times New Roman" w:hAnsi="Ubuntu Light" w:cs="Calibri"/>
                <w:color w:val="767171" w:themeColor="background2" w:themeShade="80"/>
                <w:kern w:val="0"/>
                <w:sz w:val="22"/>
                <w:szCs w:val="22"/>
                <w:lang w:eastAsia="es-MX" w:bidi="ar-SA"/>
              </w:rPr>
              <w:t>s están cerca del punto de resonancia</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E268E3" w:rsidRPr="00B73596" w14:paraId="3B850895" w14:textId="77777777" w:rsidTr="00B73596">
        <w:trPr>
          <w:trHeight w:val="720"/>
        </w:trPr>
        <w:tc>
          <w:tcPr>
            <w:tcW w:w="2860" w:type="dxa"/>
            <w:shd w:val="clear" w:color="auto" w:fill="auto"/>
            <w:hideMark/>
          </w:tcPr>
          <w:p w14:paraId="5DC82180" w14:textId="77777777" w:rsidR="00E268E3" w:rsidRPr="00B73596" w:rsidRDefault="00E268E3" w:rsidP="00E268E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61BA1A04" w14:textId="2DD44235" w:rsidR="00E268E3" w:rsidRPr="00B73596" w:rsidRDefault="00E268E3" w:rsidP="00E268E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Construir un sistema capaz de medir las vibraciones de diferentes estructuras.</w:t>
            </w:r>
          </w:p>
        </w:tc>
      </w:tr>
      <w:tr w:rsidR="00E268E3" w:rsidRPr="00B73596" w14:paraId="6520DD91" w14:textId="77777777" w:rsidTr="00B73596">
        <w:trPr>
          <w:trHeight w:val="360"/>
        </w:trPr>
        <w:tc>
          <w:tcPr>
            <w:tcW w:w="2860" w:type="dxa"/>
            <w:shd w:val="clear" w:color="auto" w:fill="auto"/>
            <w:hideMark/>
          </w:tcPr>
          <w:p w14:paraId="79A72301" w14:textId="77777777" w:rsidR="00E268E3" w:rsidRPr="00B73596" w:rsidRDefault="00E268E3" w:rsidP="00E268E3">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58C8AF96" w14:textId="77777777" w:rsidR="00E268E3" w:rsidRDefault="00E268E3" w:rsidP="00E268E3">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Analizar los datos obtenidos para determinar si las vibraciones están cerca del punto de resonancia de los materiales</w:t>
            </w:r>
          </w:p>
          <w:p w14:paraId="1BF6C644" w14:textId="535AADC1" w:rsidR="00E268E3" w:rsidRPr="00B73596" w:rsidRDefault="00E268E3" w:rsidP="00E268E3">
            <w:pPr>
              <w:suppressAutoHyphens w:val="0"/>
              <w:autoSpaceDN/>
              <w:textAlignment w:val="auto"/>
              <w:rPr>
                <w:rFonts w:ascii="Ubuntu Light" w:eastAsia="Times New Roman" w:hAnsi="Ubuntu Light" w:cs="Calibri"/>
                <w:color w:val="767171"/>
                <w:kern w:val="0"/>
                <w:sz w:val="22"/>
                <w:szCs w:val="22"/>
                <w:lang w:eastAsia="es-MX" w:bidi="ar-SA"/>
              </w:rPr>
            </w:pPr>
          </w:p>
        </w:tc>
      </w:tr>
      <w:tr w:rsidR="00E268E3" w:rsidRPr="00B73596" w14:paraId="4D3EE552" w14:textId="77777777" w:rsidTr="00B73596">
        <w:trPr>
          <w:trHeight w:val="360"/>
        </w:trPr>
        <w:tc>
          <w:tcPr>
            <w:tcW w:w="2860" w:type="dxa"/>
            <w:shd w:val="clear" w:color="auto" w:fill="auto"/>
            <w:hideMark/>
          </w:tcPr>
          <w:p w14:paraId="38E0ECBA" w14:textId="77777777" w:rsidR="00E268E3" w:rsidRPr="00B73596" w:rsidRDefault="00E268E3" w:rsidP="00E268E3">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27E66860" w14:textId="285155F0" w:rsidR="00E268E3" w:rsidRPr="00B73596" w:rsidRDefault="00E268E3" w:rsidP="00E268E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Emitir alertas cuando las condiciones críticas se cumplan</w:t>
            </w: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310A785A" w14:textId="77777777" w:rsidR="00E268E3" w:rsidRDefault="00E268E3" w:rsidP="00E268E3">
            <w:pPr>
              <w:suppressAutoHyphens w:val="0"/>
              <w:jc w:val="both"/>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El presente proyecto pretende predecir los posibles daños estructurales que pueden presentar diversas construcciones con base en la medición de las vibraciones que estas presentan, por diversas causas como temblores, viento, incluso el mismo medio que las rodea.  Partimos del hecho que un cuerpo capaz de vibrar, es sometido a la acción de una fuerza periódica, cuyo periodo de vibración coincide con el periodo de vibración característico de dicho cuerpo. En estas circunstancias el cuerpo vibra, aumentando de forma progresiva la amplitud del movimiento tras cada una de las actuaciones sucesivas de la fuerza. Este efecto puede ser destructivo en algunos materiales rígidos.</w:t>
            </w:r>
          </w:p>
          <w:p w14:paraId="1D140B5F" w14:textId="1953705E"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660" w:type="dxa"/>
            <w:shd w:val="clear" w:color="auto" w:fill="auto"/>
            <w:hideMark/>
          </w:tcPr>
          <w:p w14:paraId="55E570C5" w14:textId="7637FCE8"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&lt;Descripción detallada del entregable a desarrollar, en hardware y software&gt;</w:t>
            </w:r>
            <w:r>
              <w:rPr>
                <w:rFonts w:ascii="Ubuntu Light" w:eastAsia="Times New Roman" w:hAnsi="Ubuntu Light" w:cs="Calibri"/>
                <w:color w:val="767171"/>
                <w:kern w:val="0"/>
                <w:sz w:val="22"/>
                <w:szCs w:val="22"/>
                <w:lang w:eastAsia="es-MX" w:bidi="ar-SA"/>
              </w:rPr>
              <w:br/>
            </w: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6660" w:type="dxa"/>
            <w:shd w:val="clear" w:color="auto" w:fill="auto"/>
            <w:hideMark/>
          </w:tcPr>
          <w:p w14:paraId="4BCE5E4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1&gt;&lt;Enlistar productos-servicios resultantes de este proyecto&gt;</w:t>
            </w:r>
          </w:p>
        </w:tc>
      </w:tr>
      <w:tr w:rsidR="00B73596" w:rsidRPr="00B73596" w14:paraId="4C7403A2" w14:textId="77777777" w:rsidTr="00B73596">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F57200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2&gt;</w:t>
            </w:r>
          </w:p>
        </w:tc>
      </w:tr>
      <w:tr w:rsidR="00B73596" w:rsidRPr="00B73596" w14:paraId="19948D79" w14:textId="77777777" w:rsidTr="00B73596">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3B45E5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3&gt;</w:t>
            </w: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7CBBF4BA" w14:textId="397905B9"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&lt;Descripción breve de lo que la implementación de los productos de este proyecto logrará, como beneficios, reportes, aplicaciones, datos, acciones, etc.&gt;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1&gt;</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2&gt;</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BAF561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3&gt;</w:t>
            </w: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660" w:type="dxa"/>
            <w:shd w:val="clear" w:color="auto" w:fill="auto"/>
            <w:hideMark/>
          </w:tcPr>
          <w:p w14:paraId="0387D560" w14:textId="34B50A0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0C548" w14:textId="77777777" w:rsidR="006A00CB" w:rsidRDefault="006A00CB">
      <w:r>
        <w:separator/>
      </w:r>
    </w:p>
  </w:endnote>
  <w:endnote w:type="continuationSeparator" w:id="0">
    <w:p w14:paraId="404244AF" w14:textId="77777777" w:rsidR="006A00CB" w:rsidRDefault="006A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6A00CB">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6A00CB">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6021" w14:textId="77777777" w:rsidR="006A00CB" w:rsidRDefault="006A00CB">
      <w:r>
        <w:rPr>
          <w:color w:val="000000"/>
        </w:rPr>
        <w:separator/>
      </w:r>
    </w:p>
  </w:footnote>
  <w:footnote w:type="continuationSeparator" w:id="0">
    <w:p w14:paraId="6CD1F5AC" w14:textId="77777777" w:rsidR="006A00CB" w:rsidRDefault="006A0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6A00CB">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63F7D"/>
    <w:rsid w:val="003675F8"/>
    <w:rsid w:val="003A0F2F"/>
    <w:rsid w:val="00436B6D"/>
    <w:rsid w:val="00493924"/>
    <w:rsid w:val="00533D6F"/>
    <w:rsid w:val="0054609E"/>
    <w:rsid w:val="005B1859"/>
    <w:rsid w:val="006403D8"/>
    <w:rsid w:val="006700BF"/>
    <w:rsid w:val="00692571"/>
    <w:rsid w:val="006A00CB"/>
    <w:rsid w:val="006F20A6"/>
    <w:rsid w:val="00713DB2"/>
    <w:rsid w:val="007961DE"/>
    <w:rsid w:val="00797245"/>
    <w:rsid w:val="007D6EBA"/>
    <w:rsid w:val="00837879"/>
    <w:rsid w:val="00837AD6"/>
    <w:rsid w:val="008454FB"/>
    <w:rsid w:val="008566EA"/>
    <w:rsid w:val="00864F9F"/>
    <w:rsid w:val="00872A0E"/>
    <w:rsid w:val="00953D76"/>
    <w:rsid w:val="00975786"/>
    <w:rsid w:val="009A7423"/>
    <w:rsid w:val="009E6F60"/>
    <w:rsid w:val="00A02FEC"/>
    <w:rsid w:val="00A24F73"/>
    <w:rsid w:val="00A91B34"/>
    <w:rsid w:val="00B52532"/>
    <w:rsid w:val="00B73596"/>
    <w:rsid w:val="00B77D5D"/>
    <w:rsid w:val="00BB72BB"/>
    <w:rsid w:val="00C31ED0"/>
    <w:rsid w:val="00C657C4"/>
    <w:rsid w:val="00C8610F"/>
    <w:rsid w:val="00C94D1A"/>
    <w:rsid w:val="00D51678"/>
    <w:rsid w:val="00E025E0"/>
    <w:rsid w:val="00E268E3"/>
    <w:rsid w:val="00E32F3A"/>
    <w:rsid w:val="00E50BDA"/>
    <w:rsid w:val="00EC5DEC"/>
    <w:rsid w:val="00ED0327"/>
    <w:rsid w:val="00EE5EC4"/>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495995917">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28</TotalTime>
  <Pages>3</Pages>
  <Words>347</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Nestor Lopez</cp:lastModifiedBy>
  <cp:revision>6</cp:revision>
  <dcterms:created xsi:type="dcterms:W3CDTF">2021-08-10T16:54:00Z</dcterms:created>
  <dcterms:modified xsi:type="dcterms:W3CDTF">2022-03-25T01:19:00Z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